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76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866"/>
        <w:gridCol w:w="5098"/>
      </w:tblGrid>
      <w:tr w:rsidR="00D92B95" w:rsidRPr="007E4E2E" w:rsidTr="00E71D32">
        <w:trPr>
          <w:trHeight w:val="699"/>
        </w:trPr>
        <w:tc>
          <w:tcPr>
            <w:tcW w:w="5861" w:type="dxa"/>
            <w:vAlign w:val="bottom"/>
          </w:tcPr>
          <w:p w:rsidR="00C84833" w:rsidRPr="007E4E2E" w:rsidRDefault="00E71D32" w:rsidP="007E4E2E">
            <w:pPr>
              <w:pStyle w:val="Title"/>
              <w:spacing w:line="240" w:lineRule="auto"/>
              <w:contextualSpacing w:val="0"/>
              <w:rPr>
                <w:rFonts w:ascii="Book Antiqua" w:hAnsi="Book Antiqua"/>
              </w:rPr>
            </w:pPr>
            <w:r w:rsidRPr="00014B79">
              <w:rPr>
                <w:rFonts w:ascii="Book Antiqua" w:hAnsi="Book Antiqua"/>
                <w:color w:val="007FAB" w:themeColor="accent1"/>
              </w:rPr>
              <w:t>Madhuri</w:t>
            </w:r>
          </w:p>
        </w:tc>
        <w:tc>
          <w:tcPr>
            <w:tcW w:w="5093" w:type="dxa"/>
            <w:vAlign w:val="bottom"/>
          </w:tcPr>
          <w:tbl>
            <w:tblPr>
              <w:tblStyle w:val="TableGrid"/>
              <w:tblW w:w="4922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531"/>
              <w:gridCol w:w="487"/>
            </w:tblGrid>
            <w:tr w:rsidR="00932D92" w:rsidRPr="007E4E2E" w:rsidTr="00E71D32">
              <w:trPr>
                <w:trHeight w:val="209"/>
              </w:trPr>
              <w:tc>
                <w:tcPr>
                  <w:tcW w:w="4518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7E4E2E" w:rsidRDefault="004E2970" w:rsidP="007E4E2E">
                  <w:pPr>
                    <w:pStyle w:val="ContactInfo"/>
                    <w:spacing w:before="0"/>
                    <w:contextualSpacing w:val="0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48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7E4E2E" w:rsidRDefault="00932D92" w:rsidP="007E4E2E">
                  <w:pPr>
                    <w:pStyle w:val="Icons"/>
                    <w:spacing w:after="0"/>
                    <w:rPr>
                      <w:rFonts w:ascii="Book Antiqua" w:hAnsi="Book Antiqua"/>
                    </w:rPr>
                  </w:pPr>
                </w:p>
              </w:tc>
            </w:tr>
            <w:tr w:rsidR="00932D92" w:rsidRPr="007E4E2E" w:rsidTr="00E71D32">
              <w:trPr>
                <w:trHeight w:val="199"/>
              </w:trPr>
              <w:tc>
                <w:tcPr>
                  <w:tcW w:w="4518" w:type="dxa"/>
                  <w:tcMar>
                    <w:left w:w="720" w:type="dxa"/>
                    <w:right w:w="29" w:type="dxa"/>
                  </w:tcMar>
                </w:tcPr>
                <w:p w:rsidR="00932D92" w:rsidRPr="00C31FC6" w:rsidRDefault="00A419BC" w:rsidP="007E4E2E">
                  <w:pPr>
                    <w:pStyle w:val="ContactInfo"/>
                    <w:spacing w:before="0"/>
                    <w:contextualSpacing w:val="0"/>
                    <w:rPr>
                      <w:rFonts w:ascii="Book Antiqua" w:hAnsi="Book Antiqua"/>
                      <w:color w:val="auto"/>
                      <w:sz w:val="24"/>
                    </w:rPr>
                  </w:pPr>
                  <w:r w:rsidRPr="00A419BC">
                    <w:rPr>
                      <w:rFonts w:ascii="Book Antiqua" w:hAnsi="Book Antiqua"/>
                      <w:color w:val="auto"/>
                      <w:sz w:val="24"/>
                    </w:rPr>
                    <w:t>325-7890-106</w:t>
                  </w:r>
                  <w:bookmarkStart w:id="0" w:name="_GoBack"/>
                  <w:bookmarkEnd w:id="0"/>
                </w:p>
              </w:tc>
              <w:tc>
                <w:tcPr>
                  <w:tcW w:w="486" w:type="dxa"/>
                  <w:tcMar>
                    <w:left w:w="0" w:type="dxa"/>
                    <w:right w:w="0" w:type="dxa"/>
                  </w:tcMar>
                </w:tcPr>
                <w:p w:rsidR="00932D92" w:rsidRPr="007E4E2E" w:rsidRDefault="00932D92" w:rsidP="007E4E2E">
                  <w:pPr>
                    <w:pStyle w:val="Icons"/>
                    <w:spacing w:after="0"/>
                    <w:rPr>
                      <w:rFonts w:ascii="Book Antiqua" w:hAnsi="Book Antiqua"/>
                      <w:sz w:val="24"/>
                    </w:rPr>
                  </w:pPr>
                  <w:r w:rsidRPr="007E4E2E">
                    <w:rPr>
                      <w:rFonts w:ascii="Book Antiqua" w:hAnsi="Book Antiqua"/>
                      <w:noProof/>
                      <w:sz w:val="24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F7C79C1" wp14:editId="1557DF25">
                            <wp:extent cx="142875" cy="156845"/>
                            <wp:effectExtent l="0" t="0" r="9525" b="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42875" cy="156845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E976F0" id="Telephone icon" o:spid="_x0000_s1026" alt="Phone icon" style="width:11.25pt;height:1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6705,660;32472,4617;41541,14449;47812,21344;50387,26920;49939,32376;46468,37712;40701,43348;37454,49344;37118,55459;39582,61575;51395,75125;78492,103004;91256,114996;96687,116674;102062,115176;107156,110079;112979,104144;118745,102105;124400,103604;129886,108520;141587,123569;142875,128846;142091,133582;140300,137119;138564,139158;137612,140057;135037,142336;131398,145453;127031,148811;122440,151809;118073,153907;109956,156185;103461,156845;98087,156245;93384,154747;88961,152528;80563,148031;65335,138738;51283,128666;38574,117454;27321,104983;17579,91133;9518,75605;3303,58277;224,44008;616,32556;3527,21884;8958,11811;15620,3657;21107,360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7E4E2E" w:rsidTr="00E71D32">
              <w:trPr>
                <w:trHeight w:val="209"/>
              </w:trPr>
              <w:tc>
                <w:tcPr>
                  <w:tcW w:w="4518" w:type="dxa"/>
                  <w:tcMar>
                    <w:left w:w="720" w:type="dxa"/>
                    <w:right w:w="29" w:type="dxa"/>
                  </w:tcMar>
                </w:tcPr>
                <w:p w:rsidR="00932D92" w:rsidRPr="00C31FC6" w:rsidRDefault="003C58D3" w:rsidP="007E4E2E">
                  <w:pPr>
                    <w:pStyle w:val="ContactInfo"/>
                    <w:spacing w:before="0"/>
                    <w:contextualSpacing w:val="0"/>
                    <w:rPr>
                      <w:rFonts w:ascii="Book Antiqua" w:hAnsi="Book Antiqua"/>
                      <w:color w:val="auto"/>
                      <w:sz w:val="24"/>
                    </w:rPr>
                  </w:pPr>
                  <w:r w:rsidRPr="00C31FC6">
                    <w:rPr>
                      <w:rFonts w:ascii="Book Antiqua" w:eastAsia="Times New Roman" w:hAnsi="Book Antiqua" w:cs="Calibri"/>
                      <w:color w:val="auto"/>
                      <w:sz w:val="24"/>
                    </w:rPr>
                    <w:t>m</w:t>
                  </w:r>
                  <w:r w:rsidR="00E71D32" w:rsidRPr="00C31FC6">
                    <w:rPr>
                      <w:rFonts w:ascii="Book Antiqua" w:eastAsia="Times New Roman" w:hAnsi="Book Antiqua" w:cs="Calibri"/>
                      <w:color w:val="auto"/>
                      <w:sz w:val="24"/>
                    </w:rPr>
                    <w:t>adhuridubey470@gmail.com</w:t>
                  </w:r>
                </w:p>
              </w:tc>
              <w:tc>
                <w:tcPr>
                  <w:tcW w:w="486" w:type="dxa"/>
                  <w:tcMar>
                    <w:left w:w="0" w:type="dxa"/>
                    <w:right w:w="0" w:type="dxa"/>
                  </w:tcMar>
                </w:tcPr>
                <w:p w:rsidR="00932D92" w:rsidRPr="007E4E2E" w:rsidRDefault="007307A3" w:rsidP="007E4E2E">
                  <w:pPr>
                    <w:pStyle w:val="Icons"/>
                    <w:spacing w:after="0"/>
                    <w:rPr>
                      <w:rFonts w:ascii="Book Antiqua" w:hAnsi="Book Antiqua"/>
                      <w:sz w:val="24"/>
                    </w:rPr>
                  </w:pPr>
                  <w:r w:rsidRPr="007E4E2E">
                    <w:rPr>
                      <w:rFonts w:ascii="Book Antiqua" w:hAnsi="Book Antiqua"/>
                      <w:noProof/>
                      <w:sz w:val="24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4C954EF" wp14:editId="0ACBFF9D">
                            <wp:extent cx="180023" cy="120015"/>
                            <wp:effectExtent l="0" t="0" r="0" b="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80023" cy="120015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0D7D2F2" id="Freeform 5" o:spid="_x0000_s1026" alt="Email icon" style="width:14.2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62021,31504;162021,31504;90012,87011;18002,31504;18002,27003;24003,25503;90012,76510;156020,25503;162021,27003;162021,31504;162021,31504;171022,0;171022,0;9001,0;0,9001;0,111014;9001,120015;171022,120015;180023,111014;180023,9001;17102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7E4E2E" w:rsidTr="00E71D32">
              <w:trPr>
                <w:trHeight w:val="199"/>
              </w:trPr>
              <w:tc>
                <w:tcPr>
                  <w:tcW w:w="4518" w:type="dxa"/>
                  <w:tcMar>
                    <w:left w:w="720" w:type="dxa"/>
                    <w:right w:w="29" w:type="dxa"/>
                  </w:tcMar>
                </w:tcPr>
                <w:p w:rsidR="00932D92" w:rsidRPr="007E4E2E" w:rsidRDefault="00932D92" w:rsidP="007E4E2E">
                  <w:pPr>
                    <w:pStyle w:val="ContactInfo"/>
                    <w:spacing w:before="0"/>
                    <w:contextualSpacing w:val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486" w:type="dxa"/>
                  <w:tcMar>
                    <w:left w:w="0" w:type="dxa"/>
                    <w:right w:w="0" w:type="dxa"/>
                  </w:tcMar>
                </w:tcPr>
                <w:p w:rsidR="00932D92" w:rsidRPr="007E4E2E" w:rsidRDefault="00932D92" w:rsidP="007E4E2E">
                  <w:pPr>
                    <w:pStyle w:val="Icons"/>
                    <w:spacing w:after="0"/>
                    <w:rPr>
                      <w:rFonts w:ascii="Book Antiqua" w:hAnsi="Book Antiqua"/>
                    </w:rPr>
                  </w:pPr>
                </w:p>
              </w:tc>
            </w:tr>
          </w:tbl>
          <w:p w:rsidR="00D92B95" w:rsidRPr="007E4E2E" w:rsidRDefault="00D92B95" w:rsidP="007E4E2E">
            <w:pPr>
              <w:pStyle w:val="Header"/>
              <w:rPr>
                <w:rFonts w:ascii="Book Antiqua" w:hAnsi="Book Antiqua"/>
              </w:rPr>
            </w:pPr>
          </w:p>
        </w:tc>
      </w:tr>
    </w:tbl>
    <w:p w:rsidR="00E71D32" w:rsidRPr="005218E1" w:rsidRDefault="00E71D32" w:rsidP="007E4E2E">
      <w:pPr>
        <w:pStyle w:val="Heading1"/>
        <w:spacing w:before="0" w:after="0"/>
        <w:contextualSpacing w:val="0"/>
        <w:rPr>
          <w:rFonts w:ascii="Cambria" w:hAnsi="Cambria"/>
          <w:sz w:val="32"/>
        </w:rPr>
      </w:pPr>
      <w:r w:rsidRPr="005218E1">
        <w:rPr>
          <w:rFonts w:ascii="Cambria" w:hAnsi="Cambria"/>
          <w:sz w:val="32"/>
        </w:rPr>
        <w:t>Summary</w:t>
      </w:r>
    </w:p>
    <w:p w:rsidR="00E71D32" w:rsidRPr="005218E1" w:rsidRDefault="00E71D32" w:rsidP="00745864">
      <w:pPr>
        <w:pStyle w:val="ListParagraph"/>
        <w:numPr>
          <w:ilvl w:val="0"/>
          <w:numId w:val="16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Having 5+ Years of experience as a Python Developer with Analysis, Design, Development, Testing, Customization, Bug fixes, Enhancement, Support, and Implementation of various web, stand-alone, and client-server enterprise applications using Python, and Django.</w:t>
      </w:r>
    </w:p>
    <w:p w:rsidR="00E71D32" w:rsidRPr="005218E1" w:rsidRDefault="00E71D32" w:rsidP="00745864">
      <w:pPr>
        <w:pStyle w:val="ListParagraph"/>
        <w:numPr>
          <w:ilvl w:val="0"/>
          <w:numId w:val="16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Well-versed in the design and development of presentation layers for web applications using technologies like HTML, CSS, JavaScript, JQuery, JSON, and XML.</w:t>
      </w:r>
    </w:p>
    <w:p w:rsidR="00E71D32" w:rsidRPr="005218E1" w:rsidRDefault="00E71D32" w:rsidP="00745864">
      <w:pPr>
        <w:pStyle w:val="ListParagraph"/>
        <w:numPr>
          <w:ilvl w:val="0"/>
          <w:numId w:val="16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Proficient with Django, and Flask in Python Web framework.</w:t>
      </w:r>
    </w:p>
    <w:p w:rsidR="00E71D32" w:rsidRPr="005218E1" w:rsidRDefault="00E71D32" w:rsidP="00745864">
      <w:pPr>
        <w:pStyle w:val="ListParagraph"/>
        <w:numPr>
          <w:ilvl w:val="0"/>
          <w:numId w:val="16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Strong knowledge in developing web services (SOAP, and REST) and consuming web services with python programming language.</w:t>
      </w:r>
    </w:p>
    <w:p w:rsidR="00E71D32" w:rsidRPr="005218E1" w:rsidRDefault="00E71D32" w:rsidP="00745864">
      <w:pPr>
        <w:pStyle w:val="ListParagraph"/>
        <w:numPr>
          <w:ilvl w:val="0"/>
          <w:numId w:val="16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Hands-on experience with installation and configuration of Apache Tomcat server.</w:t>
      </w:r>
    </w:p>
    <w:p w:rsidR="00E71D32" w:rsidRPr="005218E1" w:rsidRDefault="00E71D32" w:rsidP="00745864">
      <w:pPr>
        <w:pStyle w:val="ListParagraph"/>
        <w:numPr>
          <w:ilvl w:val="0"/>
          <w:numId w:val="16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Expertise in Database modeling with SQL, PostgreSQL, and MySQL.</w:t>
      </w:r>
    </w:p>
    <w:p w:rsidR="00E71D32" w:rsidRPr="005218E1" w:rsidRDefault="00E71D32" w:rsidP="00745864">
      <w:pPr>
        <w:pStyle w:val="ListParagraph"/>
        <w:numPr>
          <w:ilvl w:val="0"/>
          <w:numId w:val="16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Excellent Experience with various Python-integrated IDEs such as PyCharm, and Eclipse.</w:t>
      </w:r>
    </w:p>
    <w:p w:rsidR="00E71D32" w:rsidRPr="005218E1" w:rsidRDefault="00E71D32" w:rsidP="00745864">
      <w:pPr>
        <w:pStyle w:val="ListParagraph"/>
        <w:numPr>
          <w:ilvl w:val="0"/>
          <w:numId w:val="16"/>
        </w:numPr>
        <w:spacing w:after="0"/>
        <w:rPr>
          <w:rFonts w:ascii="Cambria" w:eastAsia="Calibri" w:hAnsi="Cambria" w:cs="Calibri"/>
          <w:color w:val="auto"/>
          <w:lang w:val="en" w:eastAsia="en-IN"/>
        </w:rPr>
      </w:pPr>
      <w:r w:rsidRPr="005218E1">
        <w:rPr>
          <w:rFonts w:ascii="Cambria" w:eastAsia="Calibri" w:hAnsi="Cambria" w:cs="Calibri"/>
          <w:color w:val="auto"/>
          <w:lang w:val="en" w:eastAsia="en-IN"/>
        </w:rPr>
        <w:t>Exposure to engineering development tools like JIRA, GIT, and Jenkins.</w:t>
      </w:r>
    </w:p>
    <w:p w:rsidR="00E71D32" w:rsidRPr="005218E1" w:rsidRDefault="00E71D32" w:rsidP="00745864">
      <w:pPr>
        <w:pStyle w:val="ListParagraph"/>
        <w:numPr>
          <w:ilvl w:val="0"/>
          <w:numId w:val="16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A highly motivated, result-oriented professional with a short learning curve and strong communication skills.</w:t>
      </w:r>
      <w:r w:rsidRPr="005218E1">
        <w:rPr>
          <w:rFonts w:ascii="Cambria" w:eastAsia="Arial" w:hAnsi="Cambria" w:cs="Arial"/>
          <w:color w:val="auto"/>
          <w:lang w:val="en" w:eastAsia="en-IN"/>
        </w:rPr>
        <w:br/>
      </w:r>
    </w:p>
    <w:p w:rsidR="00E71D32" w:rsidRPr="005218E1" w:rsidRDefault="00E71D32" w:rsidP="007E4E2E">
      <w:pPr>
        <w:pStyle w:val="Heading1"/>
        <w:spacing w:before="0" w:after="0"/>
        <w:contextualSpacing w:val="0"/>
        <w:rPr>
          <w:rFonts w:ascii="Cambria" w:hAnsi="Cambria"/>
          <w:sz w:val="32"/>
        </w:rPr>
      </w:pPr>
      <w:r w:rsidRPr="005218E1">
        <w:rPr>
          <w:rFonts w:ascii="Cambria" w:hAnsi="Cambria"/>
          <w:sz w:val="32"/>
        </w:rPr>
        <w:t>Technical Skills</w:t>
      </w:r>
    </w:p>
    <w:tbl>
      <w:tblPr>
        <w:tblW w:w="5157" w:type="dxa"/>
        <w:jc w:val="center"/>
        <w:tblLayout w:type="fixed"/>
        <w:tblLook w:val="0400" w:firstRow="0" w:lastRow="0" w:firstColumn="0" w:lastColumn="0" w:noHBand="0" w:noVBand="1"/>
      </w:tblPr>
      <w:tblGrid>
        <w:gridCol w:w="2060"/>
        <w:gridCol w:w="3097"/>
      </w:tblGrid>
      <w:tr w:rsidR="00E71D32" w:rsidRPr="005218E1" w:rsidTr="00A931C2">
        <w:trPr>
          <w:trHeight w:val="202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Languages</w:t>
            </w:r>
          </w:p>
        </w:tc>
        <w:tc>
          <w:tcPr>
            <w:tcW w:w="3097" w:type="dxa"/>
            <w:tcBorders>
              <w:top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Python</w:t>
            </w:r>
          </w:p>
        </w:tc>
      </w:tr>
      <w:tr w:rsidR="00E71D32" w:rsidRPr="005218E1" w:rsidTr="00A931C2">
        <w:trPr>
          <w:trHeight w:val="202"/>
          <w:jc w:val="center"/>
        </w:trPr>
        <w:tc>
          <w:tcPr>
            <w:tcW w:w="2060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Frameworks</w:t>
            </w:r>
          </w:p>
        </w:tc>
        <w:tc>
          <w:tcPr>
            <w:tcW w:w="3097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Django, Flask </w:t>
            </w:r>
          </w:p>
        </w:tc>
      </w:tr>
      <w:tr w:rsidR="00E71D32" w:rsidRPr="005218E1" w:rsidTr="00A931C2">
        <w:trPr>
          <w:trHeight w:val="202"/>
          <w:jc w:val="center"/>
        </w:trPr>
        <w:tc>
          <w:tcPr>
            <w:tcW w:w="2060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Web Technologies</w:t>
            </w:r>
          </w:p>
        </w:tc>
        <w:tc>
          <w:tcPr>
            <w:tcW w:w="3097" w:type="dxa"/>
            <w:tcBorders>
              <w:right w:val="single" w:sz="4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HTML, CSS, JavaScript, JQuery</w:t>
            </w:r>
          </w:p>
        </w:tc>
      </w:tr>
      <w:tr w:rsidR="00E71D32" w:rsidRPr="005218E1" w:rsidTr="00A931C2">
        <w:trPr>
          <w:trHeight w:val="202"/>
          <w:jc w:val="center"/>
        </w:trPr>
        <w:tc>
          <w:tcPr>
            <w:tcW w:w="2060" w:type="dxa"/>
            <w:tcBorders>
              <w:left w:val="single" w:sz="4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Application Servers</w:t>
            </w:r>
          </w:p>
        </w:tc>
        <w:tc>
          <w:tcPr>
            <w:tcW w:w="3097" w:type="dxa"/>
            <w:tcBorders>
              <w:right w:val="single" w:sz="4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Apache2, JBoss</w:t>
            </w:r>
          </w:p>
        </w:tc>
      </w:tr>
      <w:tr w:rsidR="00E71D32" w:rsidRPr="005218E1" w:rsidTr="00A931C2">
        <w:trPr>
          <w:trHeight w:val="202"/>
          <w:jc w:val="center"/>
        </w:trPr>
        <w:tc>
          <w:tcPr>
            <w:tcW w:w="2060" w:type="dxa"/>
            <w:tcBorders>
              <w:left w:val="single" w:sz="4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Database</w:t>
            </w:r>
          </w:p>
        </w:tc>
        <w:tc>
          <w:tcPr>
            <w:tcW w:w="3097" w:type="dxa"/>
            <w:tcBorders>
              <w:right w:val="single" w:sz="4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MYSQL</w:t>
            </w:r>
          </w:p>
        </w:tc>
      </w:tr>
      <w:tr w:rsidR="00E71D32" w:rsidRPr="005218E1" w:rsidTr="00A931C2">
        <w:trPr>
          <w:trHeight w:val="202"/>
          <w:jc w:val="center"/>
        </w:trPr>
        <w:tc>
          <w:tcPr>
            <w:tcW w:w="2060" w:type="dxa"/>
            <w:tcBorders>
              <w:left w:val="single" w:sz="4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IDE's</w:t>
            </w:r>
          </w:p>
        </w:tc>
        <w:tc>
          <w:tcPr>
            <w:tcW w:w="3097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Python IDLE, PyCharm, Eclipse</w:t>
            </w:r>
          </w:p>
        </w:tc>
      </w:tr>
      <w:tr w:rsidR="00E71D32" w:rsidRPr="005218E1" w:rsidTr="00A931C2">
        <w:trPr>
          <w:trHeight w:val="202"/>
          <w:jc w:val="center"/>
        </w:trPr>
        <w:tc>
          <w:tcPr>
            <w:tcW w:w="2060" w:type="dxa"/>
            <w:tcBorders>
              <w:left w:val="single" w:sz="4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Operating Systems</w:t>
            </w:r>
          </w:p>
        </w:tc>
        <w:tc>
          <w:tcPr>
            <w:tcW w:w="3097" w:type="dxa"/>
            <w:tcBorders>
              <w:right w:val="single" w:sz="4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Windows, Linux</w:t>
            </w:r>
          </w:p>
        </w:tc>
      </w:tr>
      <w:tr w:rsidR="00E71D32" w:rsidRPr="005218E1" w:rsidTr="00A931C2">
        <w:trPr>
          <w:trHeight w:val="202"/>
          <w:jc w:val="center"/>
        </w:trPr>
        <w:tc>
          <w:tcPr>
            <w:tcW w:w="2060" w:type="dxa"/>
            <w:tcBorders>
              <w:left w:val="single" w:sz="4" w:space="0" w:color="auto"/>
              <w:bottom w:val="single" w:sz="4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Version Control</w:t>
            </w:r>
          </w:p>
        </w:tc>
        <w:tc>
          <w:tcPr>
            <w:tcW w:w="3097" w:type="dxa"/>
            <w:tcBorders>
              <w:bottom w:val="single" w:sz="4" w:space="0" w:color="auto"/>
              <w:right w:val="single" w:sz="4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E71D32" w:rsidRPr="005218E1" w:rsidRDefault="00E71D32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  <w:r w:rsidRPr="005218E1">
              <w:rPr>
                <w:rFonts w:ascii="Cambria" w:eastAsia="Calibri" w:hAnsi="Cambria" w:cs="Calibri"/>
                <w:color w:val="auto"/>
                <w:lang w:val="en" w:eastAsia="en-IN"/>
              </w:rPr>
              <w:t>SVN, GIT</w:t>
            </w:r>
          </w:p>
        </w:tc>
      </w:tr>
      <w:tr w:rsidR="00091A4B" w:rsidRPr="005218E1" w:rsidTr="00A931C2">
        <w:trPr>
          <w:trHeight w:val="202"/>
          <w:jc w:val="center"/>
        </w:trPr>
        <w:tc>
          <w:tcPr>
            <w:tcW w:w="2060" w:type="dxa"/>
            <w:tcBorders>
              <w:top w:val="single" w:sz="4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091A4B" w:rsidRPr="005218E1" w:rsidRDefault="00091A4B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</w:p>
        </w:tc>
        <w:tc>
          <w:tcPr>
            <w:tcW w:w="3097" w:type="dxa"/>
            <w:tcBorders>
              <w:top w:val="single" w:sz="4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091A4B" w:rsidRPr="005218E1" w:rsidRDefault="00091A4B" w:rsidP="007E4E2E">
            <w:pPr>
              <w:spacing w:after="0"/>
              <w:rPr>
                <w:rFonts w:ascii="Cambria" w:eastAsia="Calibri" w:hAnsi="Cambria" w:cs="Calibri"/>
                <w:color w:val="auto"/>
                <w:lang w:val="en" w:eastAsia="en-IN"/>
              </w:rPr>
            </w:pPr>
          </w:p>
        </w:tc>
      </w:tr>
    </w:tbl>
    <w:p w:rsidR="005B1D68" w:rsidRPr="005218E1" w:rsidRDefault="00695257" w:rsidP="007E4E2E">
      <w:pPr>
        <w:pStyle w:val="Heading1"/>
        <w:spacing w:before="0" w:after="0"/>
        <w:contextualSpacing w:val="0"/>
        <w:rPr>
          <w:rFonts w:ascii="Cambria" w:hAnsi="Cambria"/>
        </w:rPr>
      </w:pPr>
      <w:sdt>
        <w:sdtPr>
          <w:rPr>
            <w:rFonts w:ascii="Cambria" w:hAnsi="Cambria"/>
          </w:rPr>
          <w:alias w:val="Experience:"/>
          <w:tag w:val="Experience:"/>
          <w:id w:val="-898354009"/>
          <w:placeholder>
            <w:docPart w:val="A4632A572CE449EE99DAA865472730E2"/>
          </w:placeholder>
          <w:temporary/>
          <w:showingPlcHdr/>
          <w15:appearance w15:val="hidden"/>
        </w:sdtPr>
        <w:sdtEndPr/>
        <w:sdtContent>
          <w:r w:rsidR="004937AE" w:rsidRPr="005218E1">
            <w:rPr>
              <w:rFonts w:ascii="Cambria" w:hAnsi="Cambria"/>
              <w:sz w:val="32"/>
            </w:rPr>
            <w:t>Experience</w:t>
          </w:r>
        </w:sdtContent>
      </w:sdt>
    </w:p>
    <w:p w:rsidR="0023705D" w:rsidRPr="005218E1" w:rsidRDefault="003752D5" w:rsidP="007E4E2E">
      <w:pPr>
        <w:pStyle w:val="Heading3"/>
        <w:contextualSpacing w:val="0"/>
        <w:rPr>
          <w:rFonts w:ascii="Cambria" w:hAnsi="Cambria"/>
          <w:b/>
          <w:sz w:val="24"/>
        </w:rPr>
      </w:pPr>
      <w:r w:rsidRPr="005218E1">
        <w:rPr>
          <w:rFonts w:ascii="Cambria" w:hAnsi="Cambria"/>
        </w:rPr>
        <w:br/>
      </w:r>
      <w:r w:rsidR="00CC0BD5">
        <w:rPr>
          <w:rFonts w:ascii="Cambria" w:hAnsi="Cambria"/>
          <w:b/>
          <w:sz w:val="24"/>
        </w:rPr>
        <w:t>Aug</w:t>
      </w:r>
      <w:r w:rsidRPr="005218E1">
        <w:rPr>
          <w:rFonts w:ascii="Cambria" w:hAnsi="Cambria"/>
          <w:b/>
          <w:sz w:val="24"/>
        </w:rPr>
        <w:t xml:space="preserve"> 2021 - Present</w:t>
      </w:r>
    </w:p>
    <w:p w:rsidR="0023705D" w:rsidRPr="005218E1" w:rsidRDefault="00E71D32" w:rsidP="007E4E2E">
      <w:pPr>
        <w:pStyle w:val="Heading5"/>
        <w:spacing w:before="0"/>
        <w:rPr>
          <w:rFonts w:ascii="Cambria" w:hAnsi="Cambria"/>
          <w:sz w:val="24"/>
        </w:rPr>
      </w:pPr>
      <w:r w:rsidRPr="005218E1">
        <w:rPr>
          <w:rFonts w:ascii="Cambria" w:hAnsi="Cambria"/>
          <w:sz w:val="24"/>
        </w:rPr>
        <w:t>Python Developer</w:t>
      </w:r>
      <w:r w:rsidR="00331FB9" w:rsidRPr="005218E1">
        <w:rPr>
          <w:rFonts w:ascii="Cambria" w:hAnsi="Cambria"/>
          <w:sz w:val="24"/>
        </w:rPr>
        <w:t xml:space="preserve"> | Catalyst Health Group, Plano, TX</w:t>
      </w:r>
    </w:p>
    <w:p w:rsidR="00E71D32" w:rsidRPr="005218E1" w:rsidRDefault="00E71D32" w:rsidP="007E4E2E">
      <w:p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Responsibilities</w:t>
      </w:r>
      <w:r w:rsidR="00D13710" w:rsidRPr="005218E1">
        <w:rPr>
          <w:rFonts w:ascii="Cambria" w:eastAsia="Arial" w:hAnsi="Cambria" w:cs="Arial"/>
          <w:color w:val="auto"/>
          <w:lang w:val="en" w:eastAsia="en-IN"/>
        </w:rPr>
        <w:t>:</w:t>
      </w:r>
    </w:p>
    <w:p w:rsidR="00E71D32" w:rsidRPr="005218E1" w:rsidRDefault="00E71D32" w:rsidP="007E4E2E">
      <w:pPr>
        <w:pStyle w:val="ListParagraph"/>
        <w:numPr>
          <w:ilvl w:val="0"/>
          <w:numId w:val="15"/>
        </w:numPr>
        <w:spacing w:after="0"/>
        <w:rPr>
          <w:rFonts w:ascii="Cambria" w:eastAsia="Calibri" w:hAnsi="Cambria" w:cs="Calibri"/>
          <w:color w:val="auto"/>
          <w:lang w:val="en" w:eastAsia="en-IN"/>
        </w:rPr>
      </w:pPr>
      <w:r w:rsidRPr="005218E1">
        <w:rPr>
          <w:rFonts w:ascii="Cambria" w:eastAsia="Calibri" w:hAnsi="Cambria" w:cs="Calibri"/>
          <w:color w:val="auto"/>
          <w:lang w:val="en" w:eastAsia="en-IN"/>
        </w:rPr>
        <w:t>Involved in analysis, specification, design, and implementation, testing phases of the Software Development Life Cycle (SDLC), and used agile methodology for developing applications.</w:t>
      </w:r>
    </w:p>
    <w:p w:rsidR="00E71D32" w:rsidRPr="005218E1" w:rsidRDefault="00E71D32" w:rsidP="007E4E2E">
      <w:pPr>
        <w:pStyle w:val="ListParagraph"/>
        <w:numPr>
          <w:ilvl w:val="0"/>
          <w:numId w:val="15"/>
        </w:numPr>
        <w:spacing w:after="0"/>
        <w:rPr>
          <w:rFonts w:ascii="Cambria" w:eastAsia="Calibri" w:hAnsi="Cambria" w:cs="Calibri"/>
          <w:color w:val="auto"/>
          <w:lang w:val="en" w:eastAsia="en-IN"/>
        </w:rPr>
      </w:pPr>
      <w:r w:rsidRPr="005218E1">
        <w:rPr>
          <w:rFonts w:ascii="Cambria" w:eastAsia="Calibri" w:hAnsi="Cambria" w:cs="Calibri"/>
          <w:color w:val="auto"/>
          <w:lang w:val="en" w:eastAsia="en-IN"/>
        </w:rPr>
        <w:t>Created new features and updated old components for Python web applications based on Flask.</w:t>
      </w:r>
    </w:p>
    <w:p w:rsidR="00E71D32" w:rsidRPr="005218E1" w:rsidRDefault="00E71D32" w:rsidP="007E4E2E">
      <w:pPr>
        <w:pStyle w:val="ListParagraph"/>
        <w:numPr>
          <w:ilvl w:val="0"/>
          <w:numId w:val="15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Designed and Developed User Interfaces using front-end technologies like HTML, CSS, JavaScript, JQuery, and JSON.</w:t>
      </w:r>
    </w:p>
    <w:p w:rsidR="00E71D32" w:rsidRPr="005218E1" w:rsidRDefault="00E71D32" w:rsidP="007E4E2E">
      <w:pPr>
        <w:pStyle w:val="ListParagraph"/>
        <w:numPr>
          <w:ilvl w:val="0"/>
          <w:numId w:val="15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Handled all the client-side validation using JavaScript.’</w:t>
      </w:r>
    </w:p>
    <w:p w:rsidR="00E71D32" w:rsidRPr="005218E1" w:rsidRDefault="00E71D32" w:rsidP="007E4E2E">
      <w:pPr>
        <w:pStyle w:val="ListParagraph"/>
        <w:numPr>
          <w:ilvl w:val="0"/>
          <w:numId w:val="15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Developed Views and Templates with Python and using Django's view controller and template language, the Website interface is created.</w:t>
      </w:r>
    </w:p>
    <w:p w:rsidR="00E71D32" w:rsidRPr="005218E1" w:rsidRDefault="00E71D32" w:rsidP="007E4E2E">
      <w:pPr>
        <w:pStyle w:val="ListParagraph"/>
        <w:numPr>
          <w:ilvl w:val="0"/>
          <w:numId w:val="15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Used a LAMP (Linux, Apache, MySQL, Python) environment to develop the web application.</w:t>
      </w:r>
    </w:p>
    <w:p w:rsidR="00E71D32" w:rsidRPr="005218E1" w:rsidRDefault="00E71D32" w:rsidP="007E4E2E">
      <w:pPr>
        <w:pStyle w:val="ListParagraph"/>
        <w:numPr>
          <w:ilvl w:val="0"/>
          <w:numId w:val="15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Created and updated complex views and stored procedures in PostgreSQL.</w:t>
      </w:r>
    </w:p>
    <w:p w:rsidR="00E71D32" w:rsidRPr="005218E1" w:rsidRDefault="00E71D32" w:rsidP="007E4E2E">
      <w:pPr>
        <w:pStyle w:val="ListParagraph"/>
        <w:numPr>
          <w:ilvl w:val="0"/>
          <w:numId w:val="15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Developed Rest APIs with Python with Django framework for the front-end team.</w:t>
      </w:r>
    </w:p>
    <w:p w:rsidR="00E71D32" w:rsidRPr="005218E1" w:rsidRDefault="00E71D32" w:rsidP="007E4E2E">
      <w:pPr>
        <w:pStyle w:val="ListParagraph"/>
        <w:numPr>
          <w:ilvl w:val="0"/>
          <w:numId w:val="15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Working with version control systems such as GIT for maintaining a consistent state throughout the application development process.</w:t>
      </w:r>
    </w:p>
    <w:p w:rsidR="00E71D32" w:rsidRPr="005218E1" w:rsidRDefault="00E71D32" w:rsidP="007E4E2E">
      <w:pPr>
        <w:pStyle w:val="ListParagraph"/>
        <w:numPr>
          <w:ilvl w:val="0"/>
          <w:numId w:val="15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Worked on various integrated IDEs such as PyCharm and Eclipse.</w:t>
      </w:r>
    </w:p>
    <w:p w:rsidR="00E71D32" w:rsidRPr="005218E1" w:rsidRDefault="00E71D32" w:rsidP="007E4E2E">
      <w:pPr>
        <w:pStyle w:val="ListParagraph"/>
        <w:numPr>
          <w:ilvl w:val="0"/>
          <w:numId w:val="15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lastRenderedPageBreak/>
        <w:t>Performance and consistency are the main factors of consideration the code is tuned.</w:t>
      </w:r>
    </w:p>
    <w:p w:rsidR="00E71D32" w:rsidRPr="005218E1" w:rsidRDefault="00E71D32" w:rsidP="007E4E2E">
      <w:pPr>
        <w:pStyle w:val="ListParagraph"/>
        <w:numPr>
          <w:ilvl w:val="0"/>
          <w:numId w:val="15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Actively worked as a part of a team with managers and other staff to meet the goals of the project in the stipulated time.</w:t>
      </w:r>
    </w:p>
    <w:p w:rsidR="00E71D32" w:rsidRPr="005218E1" w:rsidRDefault="00E71D32" w:rsidP="007E4E2E">
      <w:pPr>
        <w:spacing w:after="0"/>
        <w:rPr>
          <w:rFonts w:ascii="Cambria" w:eastAsia="Calibri" w:hAnsi="Cambria" w:cs="Calibri"/>
          <w:color w:val="auto"/>
          <w:lang w:val="en" w:eastAsia="en-IN"/>
        </w:rPr>
      </w:pPr>
      <w:r w:rsidRPr="005218E1">
        <w:rPr>
          <w:rFonts w:ascii="Cambria" w:eastAsia="Calibri" w:hAnsi="Cambria" w:cs="Calibri"/>
          <w:color w:val="auto"/>
          <w:lang w:val="en" w:eastAsia="en-IN"/>
        </w:rPr>
        <w:t>Environment: Python, Django, Flask, HTML, CSS, MVC, My SQL, PostgreSQL, REST API, JavaScript, JQuery, GIT, Apache, Linux, PyCharm, Eclipse.</w:t>
      </w:r>
      <w:r w:rsidRPr="005218E1">
        <w:rPr>
          <w:rFonts w:ascii="Cambria" w:eastAsia="Calibri" w:hAnsi="Cambria" w:cs="Calibri"/>
          <w:color w:val="auto"/>
          <w:lang w:val="en" w:eastAsia="en-IN"/>
        </w:rPr>
        <w:br/>
      </w:r>
    </w:p>
    <w:p w:rsidR="00D413F9" w:rsidRPr="005218E1" w:rsidRDefault="003752D5" w:rsidP="007E4E2E">
      <w:pPr>
        <w:pStyle w:val="Heading3"/>
        <w:contextualSpacing w:val="0"/>
        <w:rPr>
          <w:rFonts w:ascii="Cambria" w:hAnsi="Cambria"/>
          <w:b/>
          <w:sz w:val="24"/>
        </w:rPr>
      </w:pPr>
      <w:r w:rsidRPr="005218E1">
        <w:rPr>
          <w:rFonts w:ascii="Cambria" w:hAnsi="Cambria"/>
          <w:b/>
          <w:sz w:val="24"/>
        </w:rPr>
        <w:t>march 2019</w:t>
      </w:r>
      <w:r w:rsidR="00D413F9" w:rsidRPr="005218E1">
        <w:rPr>
          <w:rFonts w:ascii="Cambria" w:hAnsi="Cambria"/>
          <w:b/>
          <w:sz w:val="24"/>
        </w:rPr>
        <w:t xml:space="preserve"> – </w:t>
      </w:r>
      <w:r w:rsidRPr="005218E1">
        <w:rPr>
          <w:rFonts w:ascii="Cambria" w:hAnsi="Cambria"/>
          <w:b/>
          <w:sz w:val="24"/>
        </w:rPr>
        <w:t>July 2021</w:t>
      </w:r>
    </w:p>
    <w:p w:rsidR="00D413F9" w:rsidRPr="005218E1" w:rsidRDefault="00E71D32" w:rsidP="00331FB9">
      <w:pPr>
        <w:pStyle w:val="Heading5"/>
        <w:spacing w:before="0"/>
        <w:rPr>
          <w:rFonts w:ascii="Cambria" w:hAnsi="Cambria"/>
          <w:sz w:val="24"/>
        </w:rPr>
      </w:pPr>
      <w:r w:rsidRPr="005218E1">
        <w:rPr>
          <w:rFonts w:ascii="Cambria" w:hAnsi="Cambria"/>
          <w:sz w:val="24"/>
        </w:rPr>
        <w:t xml:space="preserve">Python Developer </w:t>
      </w:r>
      <w:r w:rsidR="00331FB9" w:rsidRPr="005218E1">
        <w:rPr>
          <w:rFonts w:ascii="Cambria" w:hAnsi="Cambria"/>
          <w:sz w:val="24"/>
        </w:rPr>
        <w:t>| Ocean Network Express North America, Richmond, VA</w:t>
      </w:r>
    </w:p>
    <w:p w:rsidR="00D13710" w:rsidRPr="005218E1" w:rsidRDefault="00D13710" w:rsidP="00D13710">
      <w:p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Responsibilities:</w:t>
      </w:r>
    </w:p>
    <w:p w:rsidR="00E71D32" w:rsidRPr="005218E1" w:rsidRDefault="00E71D32" w:rsidP="007E4E2E">
      <w:pPr>
        <w:pStyle w:val="ListParagraph"/>
        <w:numPr>
          <w:ilvl w:val="0"/>
          <w:numId w:val="14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Participate in the requirement gathering and analysis phase of the project in documenting the business requirements by conducting workshops/meetings with various business users.</w:t>
      </w:r>
    </w:p>
    <w:p w:rsidR="00E71D32" w:rsidRPr="005218E1" w:rsidRDefault="00E71D32" w:rsidP="007E4E2E">
      <w:pPr>
        <w:pStyle w:val="ListParagraph"/>
        <w:numPr>
          <w:ilvl w:val="0"/>
          <w:numId w:val="14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Extensively used Python/Django Framework for developing backend applications.</w:t>
      </w:r>
    </w:p>
    <w:p w:rsidR="00E71D32" w:rsidRPr="005218E1" w:rsidRDefault="00E71D32" w:rsidP="007E4E2E">
      <w:pPr>
        <w:pStyle w:val="ListParagraph"/>
        <w:numPr>
          <w:ilvl w:val="0"/>
          <w:numId w:val="14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Designed and developed the UI of the website using HTML, CSS, JQuery, JSON, and JavaScript.</w:t>
      </w:r>
    </w:p>
    <w:p w:rsidR="00E71D32" w:rsidRPr="005218E1" w:rsidRDefault="00E71D32" w:rsidP="007E4E2E">
      <w:pPr>
        <w:pStyle w:val="ListParagraph"/>
        <w:numPr>
          <w:ilvl w:val="0"/>
          <w:numId w:val="14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Used Python scripts to update content in the database and manipulate files.</w:t>
      </w:r>
    </w:p>
    <w:p w:rsidR="00E71D32" w:rsidRPr="005218E1" w:rsidRDefault="00E71D32" w:rsidP="007E4E2E">
      <w:pPr>
        <w:pStyle w:val="ListParagraph"/>
        <w:numPr>
          <w:ilvl w:val="0"/>
          <w:numId w:val="14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Worked with server-side technologies including databases, Restful API, and MVC design patterns.</w:t>
      </w:r>
    </w:p>
    <w:p w:rsidR="00E71D32" w:rsidRPr="005218E1" w:rsidRDefault="00E71D32" w:rsidP="007E4E2E">
      <w:pPr>
        <w:pStyle w:val="ListParagraph"/>
        <w:numPr>
          <w:ilvl w:val="0"/>
          <w:numId w:val="14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Used Django configuration to manage URLs and application parameters.</w:t>
      </w:r>
    </w:p>
    <w:p w:rsidR="00E71D32" w:rsidRPr="005218E1" w:rsidRDefault="00E71D32" w:rsidP="007E4E2E">
      <w:pPr>
        <w:pStyle w:val="ListParagraph"/>
        <w:numPr>
          <w:ilvl w:val="0"/>
          <w:numId w:val="14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Wrote and executed various MySQL database queries from Python using the Python-MySQL connector and MySQL DB package.</w:t>
      </w:r>
    </w:p>
    <w:p w:rsidR="00E71D32" w:rsidRPr="005218E1" w:rsidRDefault="00E71D32" w:rsidP="007E4E2E">
      <w:pPr>
        <w:pStyle w:val="ListParagraph"/>
        <w:numPr>
          <w:ilvl w:val="0"/>
          <w:numId w:val="14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Involved in the development of Web Services using SOAP for sending and getting data from the external interface in the XML format.</w:t>
      </w:r>
    </w:p>
    <w:p w:rsidR="00E71D32" w:rsidRPr="005218E1" w:rsidRDefault="00E71D32" w:rsidP="007E4E2E">
      <w:pPr>
        <w:pStyle w:val="ListParagraph"/>
        <w:numPr>
          <w:ilvl w:val="0"/>
          <w:numId w:val="14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Worked on the development of SQL and stored procedures on MYSQL.</w:t>
      </w:r>
    </w:p>
    <w:p w:rsidR="00E71D32" w:rsidRPr="005218E1" w:rsidRDefault="00E71D32" w:rsidP="007E4E2E">
      <w:pPr>
        <w:pStyle w:val="ListParagraph"/>
        <w:numPr>
          <w:ilvl w:val="0"/>
          <w:numId w:val="14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Responsible for debugging the project monitored on JIRA (Agile).</w:t>
      </w:r>
    </w:p>
    <w:p w:rsidR="00E71D32" w:rsidRPr="005218E1" w:rsidRDefault="00E71D32" w:rsidP="007E4E2E">
      <w:pPr>
        <w:pStyle w:val="ListParagraph"/>
        <w:numPr>
          <w:ilvl w:val="0"/>
          <w:numId w:val="14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Calibri" w:hAnsi="Cambria" w:cs="Calibri"/>
          <w:color w:val="auto"/>
          <w:lang w:val="en" w:eastAsia="en-IN"/>
        </w:rPr>
        <w:t>Developed object-oriented programming to enhance company product management.</w:t>
      </w:r>
    </w:p>
    <w:p w:rsidR="00E71D32" w:rsidRPr="005218E1" w:rsidRDefault="00E71D32" w:rsidP="007E4E2E">
      <w:pPr>
        <w:pStyle w:val="ListParagraph"/>
        <w:numPr>
          <w:ilvl w:val="0"/>
          <w:numId w:val="14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Performed troubleshooting, fixed, and deployed many Python bug fixes.</w:t>
      </w:r>
    </w:p>
    <w:p w:rsidR="00E71D32" w:rsidRPr="005218E1" w:rsidRDefault="00E71D32" w:rsidP="007E4E2E">
      <w:pPr>
        <w:spacing w:after="0"/>
        <w:rPr>
          <w:rFonts w:ascii="Cambria" w:eastAsia="Calibri" w:hAnsi="Cambria" w:cs="Calibri"/>
          <w:color w:val="auto"/>
          <w:lang w:val="en" w:eastAsia="en-IN"/>
        </w:rPr>
      </w:pPr>
      <w:r w:rsidRPr="005218E1">
        <w:rPr>
          <w:rFonts w:ascii="Cambria" w:eastAsia="Calibri" w:hAnsi="Cambria" w:cs="Calibri"/>
          <w:color w:val="auto"/>
          <w:lang w:val="en" w:eastAsia="en-IN"/>
        </w:rPr>
        <w:t>Environment: Python, Django, JavaScript, HTML, CSS, JSON, JQuery, XML, MYSQL, GitHub, SQL, and Windows.</w:t>
      </w:r>
    </w:p>
    <w:p w:rsidR="00E71D32" w:rsidRPr="005218E1" w:rsidRDefault="00E71D32" w:rsidP="007E4E2E">
      <w:pPr>
        <w:pStyle w:val="Heading3"/>
        <w:contextualSpacing w:val="0"/>
        <w:rPr>
          <w:rFonts w:ascii="Cambria" w:hAnsi="Cambria"/>
          <w:b/>
          <w:sz w:val="24"/>
        </w:rPr>
      </w:pPr>
      <w:r w:rsidRPr="005218E1">
        <w:rPr>
          <w:rFonts w:ascii="Cambria" w:eastAsiaTheme="minorHAnsi" w:hAnsi="Cambria" w:cstheme="minorBidi"/>
          <w:caps w:val="0"/>
          <w:szCs w:val="22"/>
        </w:rPr>
        <w:br/>
      </w:r>
      <w:r w:rsidR="003752D5" w:rsidRPr="005218E1">
        <w:rPr>
          <w:rFonts w:ascii="Cambria" w:hAnsi="Cambria"/>
          <w:b/>
          <w:sz w:val="24"/>
        </w:rPr>
        <w:t>Sept 2017</w:t>
      </w:r>
      <w:r w:rsidRPr="005218E1">
        <w:rPr>
          <w:rFonts w:ascii="Cambria" w:hAnsi="Cambria"/>
          <w:b/>
          <w:sz w:val="24"/>
        </w:rPr>
        <w:t xml:space="preserve"> – </w:t>
      </w:r>
      <w:r w:rsidR="003752D5" w:rsidRPr="005218E1">
        <w:rPr>
          <w:rFonts w:ascii="Cambria" w:hAnsi="Cambria"/>
          <w:b/>
          <w:sz w:val="24"/>
        </w:rPr>
        <w:t>Feb 2019</w:t>
      </w:r>
    </w:p>
    <w:p w:rsidR="00E71D32" w:rsidRPr="005218E1" w:rsidRDefault="00E71D32" w:rsidP="007E4E2E">
      <w:pPr>
        <w:pStyle w:val="Heading5"/>
        <w:spacing w:before="0"/>
        <w:rPr>
          <w:rFonts w:ascii="Cambria" w:hAnsi="Cambria"/>
          <w:sz w:val="24"/>
          <w:szCs w:val="24"/>
        </w:rPr>
      </w:pPr>
      <w:r w:rsidRPr="005218E1">
        <w:rPr>
          <w:rFonts w:ascii="Cambria" w:hAnsi="Cambria"/>
          <w:sz w:val="24"/>
          <w:szCs w:val="24"/>
        </w:rPr>
        <w:t>Software Developer</w:t>
      </w:r>
      <w:r w:rsidR="00331FB9" w:rsidRPr="005218E1">
        <w:rPr>
          <w:rFonts w:ascii="Cambria" w:hAnsi="Cambria"/>
          <w:sz w:val="24"/>
          <w:szCs w:val="24"/>
        </w:rPr>
        <w:t xml:space="preserve"> | </w:t>
      </w:r>
      <w:proofErr w:type="spellStart"/>
      <w:r w:rsidR="00331FB9" w:rsidRPr="005218E1">
        <w:rPr>
          <w:rFonts w:ascii="Cambria" w:hAnsi="Cambria"/>
          <w:sz w:val="24"/>
          <w:szCs w:val="24"/>
        </w:rPr>
        <w:t>Iflexion</w:t>
      </w:r>
      <w:proofErr w:type="spellEnd"/>
      <w:r w:rsidR="00331FB9" w:rsidRPr="005218E1">
        <w:rPr>
          <w:rFonts w:ascii="Cambria" w:hAnsi="Cambria"/>
          <w:sz w:val="24"/>
          <w:szCs w:val="24"/>
        </w:rPr>
        <w:t xml:space="preserve">, </w:t>
      </w:r>
      <w:r w:rsidR="00D13710" w:rsidRPr="005218E1">
        <w:rPr>
          <w:rFonts w:ascii="Cambria" w:hAnsi="Cambria"/>
          <w:sz w:val="24"/>
          <w:szCs w:val="24"/>
        </w:rPr>
        <w:t>Denver, CO</w:t>
      </w:r>
    </w:p>
    <w:p w:rsidR="00D13710" w:rsidRPr="005218E1" w:rsidRDefault="00D13710" w:rsidP="00D13710">
      <w:p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Responsibilities:</w:t>
      </w:r>
    </w:p>
    <w:p w:rsidR="00E71D32" w:rsidRPr="005218E1" w:rsidRDefault="00E71D32" w:rsidP="007E4E2E">
      <w:pPr>
        <w:pStyle w:val="ListParagraph"/>
        <w:numPr>
          <w:ilvl w:val="0"/>
          <w:numId w:val="13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Involved in various phases of the Software Development Life Cycle (SDLC) such as requirements gathering, modeling, analysis, design, and development.</w:t>
      </w:r>
    </w:p>
    <w:p w:rsidR="00E71D32" w:rsidRPr="005218E1" w:rsidRDefault="00E71D32" w:rsidP="007E4E2E">
      <w:pPr>
        <w:pStyle w:val="ListParagraph"/>
        <w:numPr>
          <w:ilvl w:val="0"/>
          <w:numId w:val="13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Developed entire frontend and backend modules using Python on Django Web Framework.</w:t>
      </w:r>
    </w:p>
    <w:p w:rsidR="00E71D32" w:rsidRPr="005218E1" w:rsidRDefault="00E71D32" w:rsidP="007E4E2E">
      <w:pPr>
        <w:pStyle w:val="ListParagraph"/>
        <w:numPr>
          <w:ilvl w:val="0"/>
          <w:numId w:val="13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Designed and developed the UI of the website using HTML, CSS, and JavaScript</w:t>
      </w:r>
    </w:p>
    <w:p w:rsidR="00E71D32" w:rsidRPr="005218E1" w:rsidRDefault="00E71D32" w:rsidP="007E4E2E">
      <w:pPr>
        <w:pStyle w:val="ListParagraph"/>
        <w:numPr>
          <w:ilvl w:val="0"/>
          <w:numId w:val="13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Designed and developed a data management system using MySQL.</w:t>
      </w:r>
    </w:p>
    <w:p w:rsidR="00E71D32" w:rsidRPr="005218E1" w:rsidRDefault="00E71D32" w:rsidP="007E4E2E">
      <w:pPr>
        <w:pStyle w:val="ListParagraph"/>
        <w:numPr>
          <w:ilvl w:val="0"/>
          <w:numId w:val="13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Rewrite existing python/Django modules to deliver a certain format of data.</w:t>
      </w:r>
    </w:p>
    <w:p w:rsidR="00E71D32" w:rsidRPr="005218E1" w:rsidRDefault="00E71D32" w:rsidP="007E4E2E">
      <w:pPr>
        <w:pStyle w:val="ListParagraph"/>
        <w:numPr>
          <w:ilvl w:val="0"/>
          <w:numId w:val="13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Used Django Database API’s to access database objects.</w:t>
      </w:r>
    </w:p>
    <w:p w:rsidR="00E71D32" w:rsidRPr="005218E1" w:rsidRDefault="00E71D32" w:rsidP="007E4E2E">
      <w:pPr>
        <w:pStyle w:val="ListParagraph"/>
        <w:numPr>
          <w:ilvl w:val="0"/>
          <w:numId w:val="13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Design, develop, test, deploy and maintain the website.</w:t>
      </w:r>
    </w:p>
    <w:p w:rsidR="00E71D32" w:rsidRPr="005218E1" w:rsidRDefault="00E71D32" w:rsidP="007E4E2E">
      <w:pPr>
        <w:pStyle w:val="ListParagraph"/>
        <w:numPr>
          <w:ilvl w:val="0"/>
          <w:numId w:val="13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Developed and designed a Restful API for the company’s website.</w:t>
      </w:r>
    </w:p>
    <w:p w:rsidR="00E71D32" w:rsidRPr="005218E1" w:rsidRDefault="00E71D32" w:rsidP="007E4E2E">
      <w:pPr>
        <w:pStyle w:val="ListParagraph"/>
        <w:numPr>
          <w:ilvl w:val="0"/>
          <w:numId w:val="13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Wrote python scripts to parse XML documents and load the data in the database.</w:t>
      </w:r>
    </w:p>
    <w:p w:rsidR="00E71D32" w:rsidRPr="005218E1" w:rsidRDefault="00E71D32" w:rsidP="007E4E2E">
      <w:pPr>
        <w:pStyle w:val="ListParagraph"/>
        <w:numPr>
          <w:ilvl w:val="0"/>
          <w:numId w:val="13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Using the Subversion version control tool to coordinate team development.</w:t>
      </w:r>
    </w:p>
    <w:p w:rsidR="00E71D32" w:rsidRPr="005218E1" w:rsidRDefault="00E71D32" w:rsidP="007E4E2E">
      <w:pPr>
        <w:pStyle w:val="ListParagraph"/>
        <w:numPr>
          <w:ilvl w:val="0"/>
          <w:numId w:val="13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Responsible for debugging and troubleshooting the web application.</w:t>
      </w:r>
    </w:p>
    <w:p w:rsidR="00E71D32" w:rsidRPr="005218E1" w:rsidRDefault="00E71D32" w:rsidP="007E4E2E">
      <w:pPr>
        <w:pStyle w:val="ListParagraph"/>
        <w:numPr>
          <w:ilvl w:val="0"/>
          <w:numId w:val="13"/>
        </w:numPr>
        <w:spacing w:after="0"/>
        <w:rPr>
          <w:rFonts w:ascii="Cambria" w:eastAsia="Arial" w:hAnsi="Cambria" w:cs="Arial"/>
          <w:color w:val="auto"/>
          <w:lang w:val="en" w:eastAsia="en-IN"/>
        </w:rPr>
      </w:pPr>
      <w:r w:rsidRPr="005218E1">
        <w:rPr>
          <w:rFonts w:ascii="Cambria" w:eastAsia="Arial" w:hAnsi="Cambria" w:cs="Arial"/>
          <w:color w:val="auto"/>
          <w:lang w:val="en" w:eastAsia="en-IN"/>
        </w:rPr>
        <w:t>Generated Use case diagrams, Activity flow diagrams, Class diagrams, and Object diagrams in the design phase.</w:t>
      </w:r>
    </w:p>
    <w:p w:rsidR="00E71D32" w:rsidRPr="005218E1" w:rsidRDefault="00E71D32" w:rsidP="007E4E2E">
      <w:pPr>
        <w:spacing w:after="0"/>
        <w:rPr>
          <w:rFonts w:ascii="Cambria" w:eastAsia="Calibri" w:hAnsi="Cambria" w:cs="Calibri"/>
          <w:color w:val="auto"/>
          <w:lang w:val="en" w:eastAsia="en-IN"/>
        </w:rPr>
      </w:pPr>
      <w:r w:rsidRPr="005218E1">
        <w:rPr>
          <w:rFonts w:ascii="Cambria" w:eastAsia="Calibri" w:hAnsi="Cambria" w:cs="Calibri"/>
          <w:color w:val="auto"/>
          <w:lang w:val="en" w:eastAsia="en-IN"/>
        </w:rPr>
        <w:t>Environment: Python, Django, REST API, JSON, JQuery, MySQL, JDBC, XML.</w:t>
      </w:r>
    </w:p>
    <w:p w:rsidR="00A06309" w:rsidRPr="005218E1" w:rsidRDefault="00A06309" w:rsidP="007E4E2E">
      <w:pPr>
        <w:spacing w:after="0"/>
        <w:rPr>
          <w:rFonts w:ascii="Cambria" w:hAnsi="Cambria"/>
        </w:rPr>
      </w:pPr>
    </w:p>
    <w:sectPr w:rsidR="00A06309" w:rsidRPr="005218E1" w:rsidSect="00E71D32">
      <w:footerReference w:type="default" r:id="rId12"/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257" w:rsidRDefault="00695257" w:rsidP="00725803">
      <w:pPr>
        <w:spacing w:after="0"/>
      </w:pPr>
      <w:r>
        <w:separator/>
      </w:r>
    </w:p>
  </w:endnote>
  <w:endnote w:type="continuationSeparator" w:id="0">
    <w:p w:rsidR="00695257" w:rsidRDefault="0069525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9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257" w:rsidRDefault="00695257" w:rsidP="00725803">
      <w:pPr>
        <w:spacing w:after="0"/>
      </w:pPr>
      <w:r>
        <w:separator/>
      </w:r>
    </w:p>
  </w:footnote>
  <w:footnote w:type="continuationSeparator" w:id="0">
    <w:p w:rsidR="00695257" w:rsidRDefault="0069525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0B30AD"/>
    <w:multiLevelType w:val="hybridMultilevel"/>
    <w:tmpl w:val="43F6C9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61C23"/>
    <w:multiLevelType w:val="hybridMultilevel"/>
    <w:tmpl w:val="628C3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84546"/>
    <w:multiLevelType w:val="hybridMultilevel"/>
    <w:tmpl w:val="7E8E6D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C441D0"/>
    <w:multiLevelType w:val="hybridMultilevel"/>
    <w:tmpl w:val="FF728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2"/>
    <w:rsid w:val="00014B79"/>
    <w:rsid w:val="00025E77"/>
    <w:rsid w:val="00027312"/>
    <w:rsid w:val="00061AE7"/>
    <w:rsid w:val="000645F2"/>
    <w:rsid w:val="00067AE4"/>
    <w:rsid w:val="00082F03"/>
    <w:rsid w:val="000835A0"/>
    <w:rsid w:val="00091A4B"/>
    <w:rsid w:val="000934A2"/>
    <w:rsid w:val="00144D98"/>
    <w:rsid w:val="001B0955"/>
    <w:rsid w:val="00227784"/>
    <w:rsid w:val="0023705D"/>
    <w:rsid w:val="00250A31"/>
    <w:rsid w:val="00251C13"/>
    <w:rsid w:val="002922D0"/>
    <w:rsid w:val="002A6178"/>
    <w:rsid w:val="00331FB9"/>
    <w:rsid w:val="00340B03"/>
    <w:rsid w:val="003752D5"/>
    <w:rsid w:val="00380AE7"/>
    <w:rsid w:val="003A6943"/>
    <w:rsid w:val="003C58D3"/>
    <w:rsid w:val="00410BA2"/>
    <w:rsid w:val="00434074"/>
    <w:rsid w:val="00463C3B"/>
    <w:rsid w:val="004937AE"/>
    <w:rsid w:val="004E2970"/>
    <w:rsid w:val="005026DD"/>
    <w:rsid w:val="00513EFC"/>
    <w:rsid w:val="0052113B"/>
    <w:rsid w:val="005218E1"/>
    <w:rsid w:val="005311CA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95257"/>
    <w:rsid w:val="006C08A0"/>
    <w:rsid w:val="006C47D8"/>
    <w:rsid w:val="006D2D08"/>
    <w:rsid w:val="006F26A2"/>
    <w:rsid w:val="0070237E"/>
    <w:rsid w:val="00725803"/>
    <w:rsid w:val="00725CB5"/>
    <w:rsid w:val="007307A3"/>
    <w:rsid w:val="007451B2"/>
    <w:rsid w:val="00745864"/>
    <w:rsid w:val="00752315"/>
    <w:rsid w:val="00796234"/>
    <w:rsid w:val="007C211F"/>
    <w:rsid w:val="007C26CB"/>
    <w:rsid w:val="007E4E2E"/>
    <w:rsid w:val="007F3012"/>
    <w:rsid w:val="00857E6B"/>
    <w:rsid w:val="008968C4"/>
    <w:rsid w:val="008D31BD"/>
    <w:rsid w:val="008D7C1C"/>
    <w:rsid w:val="0092291B"/>
    <w:rsid w:val="00932D92"/>
    <w:rsid w:val="0095272C"/>
    <w:rsid w:val="00972024"/>
    <w:rsid w:val="00972C6D"/>
    <w:rsid w:val="009F04D2"/>
    <w:rsid w:val="009F2BA7"/>
    <w:rsid w:val="009F6DA0"/>
    <w:rsid w:val="00A01182"/>
    <w:rsid w:val="00A06309"/>
    <w:rsid w:val="00A419BC"/>
    <w:rsid w:val="00A931C2"/>
    <w:rsid w:val="00AD13CB"/>
    <w:rsid w:val="00AD3FD8"/>
    <w:rsid w:val="00B370A8"/>
    <w:rsid w:val="00BC7376"/>
    <w:rsid w:val="00BD669A"/>
    <w:rsid w:val="00C13F2B"/>
    <w:rsid w:val="00C31FC6"/>
    <w:rsid w:val="00C43D65"/>
    <w:rsid w:val="00C84833"/>
    <w:rsid w:val="00C9044F"/>
    <w:rsid w:val="00CC0BD5"/>
    <w:rsid w:val="00D13710"/>
    <w:rsid w:val="00D2420D"/>
    <w:rsid w:val="00D30382"/>
    <w:rsid w:val="00D413F9"/>
    <w:rsid w:val="00D44E50"/>
    <w:rsid w:val="00D90060"/>
    <w:rsid w:val="00D92B95"/>
    <w:rsid w:val="00DB107B"/>
    <w:rsid w:val="00DC6B2F"/>
    <w:rsid w:val="00E03F71"/>
    <w:rsid w:val="00E154B5"/>
    <w:rsid w:val="00E232F0"/>
    <w:rsid w:val="00E52791"/>
    <w:rsid w:val="00E71D32"/>
    <w:rsid w:val="00E83195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D52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632A572CE449EE99DAA86547273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AD4D7-A7EB-423E-9051-A18B28ABCCC6}"/>
      </w:docPartPr>
      <w:docPartBody>
        <w:p w:rsidR="0008597C" w:rsidRDefault="00C97F54">
          <w:pPr>
            <w:pStyle w:val="A4632A572CE449EE99DAA865472730E2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98"/>
    <w:rsid w:val="0008597C"/>
    <w:rsid w:val="00295398"/>
    <w:rsid w:val="00910A7A"/>
    <w:rsid w:val="009B1D38"/>
    <w:rsid w:val="00A044D3"/>
    <w:rsid w:val="00C9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32A572CE449EE99DAA865472730E2">
    <w:name w:val="A4632A572CE449EE99DAA865472730E2"/>
  </w:style>
  <w:style w:type="paragraph" w:customStyle="1" w:styleId="637F35C069364C199706AE5CCE6C8821">
    <w:name w:val="637F35C069364C199706AE5CCE6C8821"/>
  </w:style>
  <w:style w:type="paragraph" w:customStyle="1" w:styleId="A8C02ECE964D44469B225AA471324D10">
    <w:name w:val="A8C02ECE964D44469B225AA471324D10"/>
  </w:style>
  <w:style w:type="paragraph" w:customStyle="1" w:styleId="F4ECFCFAF76A4D0DA0F948458D07D9E8">
    <w:name w:val="F4ECFCFAF76A4D0DA0F948458D07D9E8"/>
    <w:rsid w:val="00295398"/>
  </w:style>
  <w:style w:type="paragraph" w:customStyle="1" w:styleId="4D6C85012E72464D833C8181A5C97F80">
    <w:name w:val="4D6C85012E72464D833C8181A5C97F80"/>
    <w:rsid w:val="00295398"/>
  </w:style>
  <w:style w:type="paragraph" w:customStyle="1" w:styleId="906244D51C8C47B3801D8B8C1280B7F4">
    <w:name w:val="906244D51C8C47B3801D8B8C1280B7F4"/>
    <w:rsid w:val="00295398"/>
  </w:style>
  <w:style w:type="paragraph" w:customStyle="1" w:styleId="997E2263BA0C4F20B61D76CB073A26E9">
    <w:name w:val="997E2263BA0C4F20B61D76CB073A26E9"/>
    <w:rsid w:val="00295398"/>
  </w:style>
  <w:style w:type="paragraph" w:customStyle="1" w:styleId="44C8D5D1A0244661A00955E7FF2BE8A4">
    <w:name w:val="44C8D5D1A0244661A00955E7FF2BE8A4"/>
    <w:rsid w:val="00295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89E8046-0A47-4D13-A507-7F427B1C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2022-10-21T19:45:00Z</dcterms:created>
  <dcterms:modified xsi:type="dcterms:W3CDTF">2022-10-31T15:05:00Z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